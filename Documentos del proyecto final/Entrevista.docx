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4DFDC189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47F556E8" w14:textId="47B4B191" w:rsidR="000629D5" w:rsidRDefault="007B29B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B8DC239" wp14:editId="26332625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-1310640</wp:posOffset>
                  </wp:positionV>
                  <wp:extent cx="2139950" cy="1140460"/>
                  <wp:effectExtent l="0" t="0" r="0" b="2540"/>
                  <wp:wrapTopAndBottom/>
                  <wp:docPr id="4" name="Imagen 4" descr="Entrevista de trabajo PNG Isolated Clipart | PNG M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ntrevista de trabajo PNG Isolated Clipart | PNG M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114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2A13E8A3" w14:textId="26CBFAFB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789503B5" w14:textId="77777777" w:rsidR="007B29BE" w:rsidRPr="00934431" w:rsidRDefault="007B29BE" w:rsidP="007B29BE">
            <w:pPr>
              <w:numPr>
                <w:ilvl w:val="0"/>
                <w:numId w:val="2"/>
              </w:numPr>
              <w:spacing w:after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¿Qué información de sus trabajadores desea que guarde el sistema?</w:t>
            </w:r>
          </w:p>
          <w:p w14:paraId="07BC3C34" w14:textId="77777777" w:rsidR="007B29BE" w:rsidRPr="00934431" w:rsidRDefault="007B29BE" w:rsidP="007B29B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5E5DB2" w14:textId="77777777" w:rsidR="007B29BE" w:rsidRPr="00934431" w:rsidRDefault="007B29BE" w:rsidP="007B29BE">
            <w:pPr>
              <w:spacing w:after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R: Datos demográficos del empleado, nombre, edad, sexo, cédul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a, dirección, teléfono, correo personal, el correo laboral, el puesto y el horario de trabajo.</w:t>
            </w:r>
            <w:r w:rsidRPr="009344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E3D6874" w14:textId="77777777" w:rsidR="007B29BE" w:rsidRPr="00C23B04" w:rsidRDefault="007B29BE" w:rsidP="007B29B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3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¿Desea incluir el registro de horas extra de sus trabajadores?</w:t>
            </w:r>
          </w:p>
          <w:p w14:paraId="24DD0E79" w14:textId="77777777" w:rsidR="007B29BE" w:rsidRPr="00934431" w:rsidRDefault="007B29BE" w:rsidP="007B29B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80F3C0" w14:textId="77777777" w:rsidR="007B29BE" w:rsidRDefault="007B29BE" w:rsidP="007B29B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44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R: El propio sistema lo calcula en el horario que lo va a marcar.</w:t>
            </w:r>
          </w:p>
          <w:p w14:paraId="2113E4A5" w14:textId="77777777" w:rsidR="007B29BE" w:rsidRDefault="007B29BE" w:rsidP="007B29B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3743E5" w14:textId="77777777" w:rsidR="007B29BE" w:rsidRPr="00C23B04" w:rsidRDefault="007B29BE" w:rsidP="007B29B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3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¿Si la salida se registra minutos después de la hora establecida, las cuenta como horas extras?</w:t>
            </w:r>
          </w:p>
          <w:p w14:paraId="4A345346" w14:textId="77777777" w:rsidR="007B29BE" w:rsidRPr="00C23B04" w:rsidRDefault="007B29BE" w:rsidP="007B29B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6B8F47" w14:textId="77777777" w:rsidR="007B29BE" w:rsidRDefault="007B29BE" w:rsidP="007B29B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3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No.</w:t>
            </w:r>
          </w:p>
          <w:p w14:paraId="3D647162" w14:textId="77777777" w:rsidR="007B29BE" w:rsidRDefault="007B29BE" w:rsidP="007B29B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15E873B" w14:textId="77777777" w:rsidR="007B29BE" w:rsidRPr="00C23B04" w:rsidRDefault="007B29BE" w:rsidP="007B29B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3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¿La hora del almuerzo se toma en cuenta como parte de las horas laborales, le gustaría reflejarla en el sistema?</w:t>
            </w:r>
          </w:p>
          <w:p w14:paraId="3276B8FA" w14:textId="77777777" w:rsidR="007B29BE" w:rsidRPr="00C23B04" w:rsidRDefault="007B29BE" w:rsidP="007B29B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A320CC" w14:textId="77777777" w:rsidR="007B29BE" w:rsidRDefault="007B29BE" w:rsidP="007B29B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3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 este apartado no es necesario.</w:t>
            </w:r>
          </w:p>
          <w:p w14:paraId="002DDAA6" w14:textId="77777777" w:rsidR="007B29BE" w:rsidRDefault="007B29BE" w:rsidP="007B29B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A29D00B" w14:textId="77777777" w:rsidR="007B29BE" w:rsidRDefault="007B29BE" w:rsidP="007B29B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¿Qué formato de fecha desea emplear en el sistema para guardar los registros?</w:t>
            </w:r>
          </w:p>
          <w:p w14:paraId="311F299D" w14:textId="77777777" w:rsidR="007B29BE" w:rsidRDefault="007B29BE" w:rsidP="007B29BE">
            <w:pPr>
              <w:pStyle w:val="NormalWeb"/>
              <w:spacing w:before="0" w:beforeAutospacing="0" w:after="0" w:afterAutospacing="0"/>
            </w:pPr>
            <w:r>
              <w:rPr>
                <w:rStyle w:val="apple-tab-span"/>
                <w:rFonts w:eastAsiaTheme="majorEastAsia"/>
                <w:color w:val="000000"/>
              </w:rPr>
              <w:tab/>
            </w:r>
          </w:p>
          <w:p w14:paraId="138C3864" w14:textId="77777777" w:rsidR="007B29BE" w:rsidRDefault="007B29BE" w:rsidP="007B29B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Style w:val="apple-tab-span"/>
                <w:rFonts w:eastAsiaTheme="majorEastAsia"/>
                <w:color w:val="000000"/>
              </w:rPr>
              <w:tab/>
            </w:r>
            <w:r>
              <w:rPr>
                <w:color w:val="000000"/>
              </w:rPr>
              <w:t>R: El formato deseado sería primero la fecha y luego la hora.</w:t>
            </w:r>
          </w:p>
          <w:p w14:paraId="055C0B54" w14:textId="77777777" w:rsidR="007B29BE" w:rsidRDefault="007B29BE" w:rsidP="007B29B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14:paraId="372B556E" w14:textId="77777777" w:rsidR="007B29BE" w:rsidRPr="00C23B04" w:rsidRDefault="007B29BE" w:rsidP="007B29B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3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¿Le gustaría realizar respaldo automático o manual y cada cuánto?</w:t>
            </w:r>
          </w:p>
          <w:p w14:paraId="1479347B" w14:textId="77777777" w:rsidR="007B29BE" w:rsidRPr="00C23B04" w:rsidRDefault="007B29BE" w:rsidP="007B29B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DF0C28" w14:textId="77777777" w:rsidR="007B29BE" w:rsidRDefault="007B29BE" w:rsidP="007B29B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3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 gusta la idea, la cantidad de veces dependerá.</w:t>
            </w:r>
          </w:p>
          <w:p w14:paraId="6FE21A38" w14:textId="77777777" w:rsidR="007B29BE" w:rsidRDefault="007B29BE" w:rsidP="007B29B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014BF51" w14:textId="77777777" w:rsidR="007B29BE" w:rsidRDefault="007B29BE" w:rsidP="007B29B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3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Desea permitir al administrador crear más cuentas de administrador o solo es necesario una única cuenta?</w:t>
            </w:r>
          </w:p>
          <w:p w14:paraId="46FC72B2" w14:textId="77777777" w:rsidR="007B29BE" w:rsidRDefault="007B29BE" w:rsidP="007B29B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C9028F" w14:textId="77777777" w:rsidR="007B29BE" w:rsidRPr="006A3055" w:rsidRDefault="007B29BE" w:rsidP="007B29BE">
            <w:pPr>
              <w:spacing w:after="0"/>
              <w:ind w:left="7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R: Me gustaría tener la opción de crear cuentas de administrador.</w:t>
            </w:r>
          </w:p>
          <w:p w14:paraId="0374175F" w14:textId="77777777" w:rsidR="007B29BE" w:rsidRPr="00C23B04" w:rsidRDefault="007B29BE" w:rsidP="007B29B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B0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7B14ED0" w14:textId="77777777" w:rsidR="007B29BE" w:rsidRPr="00C23B04" w:rsidRDefault="007B29BE" w:rsidP="007B29B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3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¿Cuenta con personal capacitado para la administración de la app o necesitará capacitaciones para el uso de la app?</w:t>
            </w:r>
          </w:p>
          <w:p w14:paraId="082936FD" w14:textId="77777777" w:rsidR="007B29BE" w:rsidRPr="00C23B04" w:rsidRDefault="007B29BE" w:rsidP="007B29B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2F4EF2" w14:textId="77777777" w:rsidR="007B29BE" w:rsidRPr="00C23B04" w:rsidRDefault="007B29BE" w:rsidP="007B29B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R: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 gustaría recibir capacitación para mis administradores. </w:t>
            </w:r>
          </w:p>
          <w:p w14:paraId="7FAA9407" w14:textId="698AF604" w:rsidR="000629D5" w:rsidRDefault="000629D5" w:rsidP="00846D4F"/>
        </w:tc>
      </w:tr>
      <w:tr w:rsidR="000629D5" w14:paraId="6E3513E8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6F3E8C07" w14:textId="4D8EDE41" w:rsidR="007B29BE" w:rsidRPr="007B29BE" w:rsidRDefault="007B29BE" w:rsidP="00846D4F">
            <w:pPr>
              <w:pStyle w:val="Ttulo"/>
              <w:rPr>
                <w:color w:val="355D7E" w:themeColor="accent1" w:themeShade="80"/>
                <w:sz w:val="56"/>
                <w:szCs w:val="56"/>
              </w:rPr>
            </w:pPr>
            <w:r w:rsidRPr="007B29BE">
              <w:rPr>
                <w:color w:val="355D7E" w:themeColor="accent1" w:themeShade="80"/>
                <w:sz w:val="56"/>
                <w:szCs w:val="56"/>
              </w:rPr>
              <w:t>Entrevista</w:t>
            </w:r>
          </w:p>
          <w:p w14:paraId="1AF67B50" w14:textId="3860A8F5" w:rsidR="000629D5" w:rsidRPr="007B29BE" w:rsidRDefault="00860468" w:rsidP="00846D4F">
            <w:pPr>
              <w:pStyle w:val="Ttulo"/>
              <w:rPr>
                <w:color w:val="355D7E" w:themeColor="accent1" w:themeShade="80"/>
              </w:rPr>
            </w:pPr>
            <w:r w:rsidRPr="007B29BE">
              <w:rPr>
                <w:color w:val="355D7E" w:themeColor="accent1" w:themeShade="80"/>
                <w:sz w:val="72"/>
                <w:szCs w:val="72"/>
              </w:rPr>
              <w:t>Project System Color</w:t>
            </w:r>
          </w:p>
          <w:p w14:paraId="7CE57E08" w14:textId="4B5E83DA" w:rsidR="000629D5" w:rsidRDefault="000629D5" w:rsidP="000629D5">
            <w:pPr>
              <w:pStyle w:val="Subttulo"/>
              <w:rPr>
                <w:color w:val="auto"/>
                <w:spacing w:val="1"/>
                <w:w w:val="97"/>
                <w:sz w:val="18"/>
                <w:szCs w:val="22"/>
              </w:rPr>
            </w:pPr>
          </w:p>
          <w:p w14:paraId="0B20EE2C" w14:textId="77777777" w:rsidR="000629D5" w:rsidRDefault="000629D5" w:rsidP="000629D5"/>
          <w:sdt>
            <w:sdtPr>
              <w:id w:val="-1954003311"/>
              <w:placeholder>
                <w:docPart w:val="F350D32838BF4246B082A6D683C95035"/>
              </w:placeholder>
              <w:temporary/>
              <w:showingPlcHdr/>
              <w15:appearance w15:val="hidden"/>
            </w:sdtPr>
            <w:sdtEndPr/>
            <w:sdtContent>
              <w:p w14:paraId="095DCBCE" w14:textId="77777777" w:rsidR="000629D5" w:rsidRPr="00846D4F" w:rsidRDefault="000629D5" w:rsidP="00846D4F">
                <w:pPr>
                  <w:pStyle w:val="Ttulo2"/>
                </w:pPr>
                <w:r w:rsidRPr="00846D4F">
                  <w:rPr>
                    <w:rStyle w:val="Ttulo2Car"/>
                    <w:b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color w:val="355D7E" w:themeColor="accent1" w:themeShade="80"/>
              </w:rPr>
              <w:id w:val="1111563247"/>
              <w:placeholder>
                <w:docPart w:val="254B08B8368F4062879ABCD0E739B5AA"/>
              </w:placeholder>
              <w:temporary/>
              <w:showingPlcHdr/>
              <w15:appearance w15:val="hidden"/>
            </w:sdtPr>
            <w:sdtEndPr>
              <w:rPr>
                <w:color w:val="355D7E" w:themeColor="accent1" w:themeShade="80"/>
              </w:rPr>
            </w:sdtEndPr>
            <w:sdtContent>
              <w:p w14:paraId="6E604BB1" w14:textId="77777777" w:rsidR="000629D5" w:rsidRPr="007B29BE" w:rsidRDefault="000629D5" w:rsidP="000629D5">
                <w:pPr>
                  <w:pStyle w:val="Informacindecontacto"/>
                  <w:rPr>
                    <w:color w:val="355D7E" w:themeColor="accent1" w:themeShade="80"/>
                  </w:rPr>
                </w:pPr>
                <w:r w:rsidRPr="007B29BE">
                  <w:rPr>
                    <w:color w:val="355D7E" w:themeColor="accent1" w:themeShade="80"/>
                    <w:lang w:bidi="es-ES"/>
                  </w:rPr>
                  <w:t>TELÉFONO:</w:t>
                </w:r>
              </w:p>
            </w:sdtContent>
          </w:sdt>
          <w:p w14:paraId="7F44A56E" w14:textId="4707A88A" w:rsidR="000629D5" w:rsidRPr="007B29BE" w:rsidRDefault="00860468" w:rsidP="000629D5">
            <w:pPr>
              <w:pStyle w:val="Informacindecontacto"/>
              <w:rPr>
                <w:color w:val="355D7E" w:themeColor="accent1" w:themeShade="80"/>
              </w:rPr>
            </w:pPr>
            <w:r w:rsidRPr="007B29BE">
              <w:rPr>
                <w:color w:val="355D7E" w:themeColor="accent1" w:themeShade="80"/>
              </w:rPr>
              <w:t>78209620</w:t>
            </w:r>
          </w:p>
          <w:p w14:paraId="078B6EF7" w14:textId="77777777" w:rsidR="000629D5" w:rsidRPr="007B29BE" w:rsidRDefault="000629D5" w:rsidP="000629D5">
            <w:pPr>
              <w:pStyle w:val="Sinespaciado"/>
              <w:rPr>
                <w:color w:val="355D7E" w:themeColor="accent1" w:themeShade="80"/>
              </w:rPr>
            </w:pPr>
          </w:p>
          <w:sdt>
            <w:sdtPr>
              <w:rPr>
                <w:color w:val="355D7E" w:themeColor="accent1" w:themeShade="80"/>
              </w:rPr>
              <w:id w:val="67859272"/>
              <w:placeholder>
                <w:docPart w:val="16C420FC801840CDB104B1253DE56B97"/>
              </w:placeholder>
              <w:temporary/>
              <w:showingPlcHdr/>
              <w15:appearance w15:val="hidden"/>
            </w:sdtPr>
            <w:sdtEndPr>
              <w:rPr>
                <w:color w:val="355D7E" w:themeColor="accent1" w:themeShade="80"/>
              </w:rPr>
            </w:sdtEndPr>
            <w:sdtContent>
              <w:p w14:paraId="0B2CB2E8" w14:textId="77777777" w:rsidR="000629D5" w:rsidRPr="007B29BE" w:rsidRDefault="000629D5" w:rsidP="000629D5">
                <w:pPr>
                  <w:pStyle w:val="Informacindecontacto"/>
                  <w:rPr>
                    <w:color w:val="355D7E" w:themeColor="accent1" w:themeShade="80"/>
                  </w:rPr>
                </w:pPr>
                <w:r w:rsidRPr="007B29BE">
                  <w:rPr>
                    <w:color w:val="355D7E" w:themeColor="accent1" w:themeShade="80"/>
                    <w:lang w:bidi="es-ES"/>
                  </w:rPr>
                  <w:t>SITIO WEB:</w:t>
                </w:r>
              </w:p>
            </w:sdtContent>
          </w:sdt>
          <w:p w14:paraId="4CD81219" w14:textId="7B68F000" w:rsidR="000629D5" w:rsidRPr="007B29BE" w:rsidRDefault="00860468" w:rsidP="000629D5">
            <w:pPr>
              <w:pStyle w:val="Informacindecontacto"/>
              <w:rPr>
                <w:color w:val="355D7E" w:themeColor="accent1" w:themeShade="80"/>
              </w:rPr>
            </w:pPr>
            <w:r w:rsidRPr="007B29BE">
              <w:rPr>
                <w:color w:val="355D7E" w:themeColor="accent1" w:themeShade="80"/>
              </w:rPr>
              <w:t>ProjectSystemColor.Com</w:t>
            </w:r>
          </w:p>
          <w:p w14:paraId="183B1C2E" w14:textId="77777777" w:rsidR="000629D5" w:rsidRPr="007B29BE" w:rsidRDefault="000629D5" w:rsidP="000629D5">
            <w:pPr>
              <w:pStyle w:val="Sinespaciado"/>
              <w:rPr>
                <w:color w:val="355D7E" w:themeColor="accent1" w:themeShade="80"/>
              </w:rPr>
            </w:pPr>
          </w:p>
          <w:sdt>
            <w:sdtPr>
              <w:rPr>
                <w:color w:val="355D7E" w:themeColor="accent1" w:themeShade="80"/>
              </w:rPr>
              <w:id w:val="-240260293"/>
              <w:placeholder>
                <w:docPart w:val="757ED0A386D04B51B34592F50D5E5DA0"/>
              </w:placeholder>
              <w:temporary/>
              <w:showingPlcHdr/>
              <w15:appearance w15:val="hidden"/>
            </w:sdtPr>
            <w:sdtEndPr>
              <w:rPr>
                <w:color w:val="355D7E" w:themeColor="accent1" w:themeShade="80"/>
              </w:rPr>
            </w:sdtEndPr>
            <w:sdtContent>
              <w:p w14:paraId="2EB4D50C" w14:textId="77777777" w:rsidR="000629D5" w:rsidRPr="007B29BE" w:rsidRDefault="000629D5" w:rsidP="000629D5">
                <w:pPr>
                  <w:pStyle w:val="Informacindecontacto"/>
                  <w:rPr>
                    <w:color w:val="355D7E" w:themeColor="accent1" w:themeShade="80"/>
                  </w:rPr>
                </w:pPr>
                <w:r w:rsidRPr="007B29BE">
                  <w:rPr>
                    <w:color w:val="355D7E" w:themeColor="accent1" w:themeShade="80"/>
                    <w:lang w:bidi="es-ES"/>
                  </w:rPr>
                  <w:t>CORREO ELECTRÓNICO:</w:t>
                </w:r>
              </w:p>
            </w:sdtContent>
          </w:sdt>
          <w:p w14:paraId="6A5DFA02" w14:textId="706B9047" w:rsidR="000629D5" w:rsidRPr="00846D4F" w:rsidRDefault="00860468" w:rsidP="000629D5">
            <w:pPr>
              <w:pStyle w:val="Informacindecontacto"/>
              <w:rPr>
                <w:rStyle w:val="Hipervnculo"/>
              </w:rPr>
            </w:pPr>
            <w:r>
              <w:rPr>
                <w:rStyle w:val="Hipervnculo"/>
              </w:rPr>
              <w:t>systemcolor@gmai.com</w:t>
            </w:r>
          </w:p>
        </w:tc>
        <w:tc>
          <w:tcPr>
            <w:tcW w:w="720" w:type="dxa"/>
          </w:tcPr>
          <w:p w14:paraId="324D17F6" w14:textId="27EA035E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529D0E29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0549A365" w14:textId="3159AF2A" w:rsidR="0043117B" w:rsidRPr="00846D4F" w:rsidRDefault="007B29BE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FFDC6" w14:textId="77777777" w:rsidR="00860468" w:rsidRDefault="00860468" w:rsidP="000C45FF">
      <w:r>
        <w:separator/>
      </w:r>
    </w:p>
  </w:endnote>
  <w:endnote w:type="continuationSeparator" w:id="0">
    <w:p w14:paraId="0608D324" w14:textId="77777777" w:rsidR="00860468" w:rsidRDefault="0086046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F092A" w14:textId="77777777" w:rsidR="00860468" w:rsidRDefault="00860468" w:rsidP="000C45FF">
      <w:r>
        <w:separator/>
      </w:r>
    </w:p>
  </w:footnote>
  <w:footnote w:type="continuationSeparator" w:id="0">
    <w:p w14:paraId="3ED0380E" w14:textId="77777777" w:rsidR="00860468" w:rsidRDefault="0086046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BA64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1D76CEA7" wp14:editId="71E2AE43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13B8"/>
    <w:multiLevelType w:val="hybridMultilevel"/>
    <w:tmpl w:val="9A82FDDA"/>
    <w:lvl w:ilvl="0" w:tplc="F1DE895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716F1"/>
    <w:multiLevelType w:val="multilevel"/>
    <w:tmpl w:val="90D4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356624">
    <w:abstractNumId w:val="2"/>
  </w:num>
  <w:num w:numId="2" w16cid:durableId="1318611300">
    <w:abstractNumId w:val="1"/>
  </w:num>
  <w:num w:numId="3" w16cid:durableId="183810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68"/>
    <w:rsid w:val="00036450"/>
    <w:rsid w:val="00061C84"/>
    <w:rsid w:val="000629D5"/>
    <w:rsid w:val="00076632"/>
    <w:rsid w:val="000C45FF"/>
    <w:rsid w:val="000E3FD1"/>
    <w:rsid w:val="000E69A7"/>
    <w:rsid w:val="000F46E6"/>
    <w:rsid w:val="00176642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637B1"/>
    <w:rsid w:val="007867A0"/>
    <w:rsid w:val="007927F5"/>
    <w:rsid w:val="007B29BE"/>
    <w:rsid w:val="00802CA0"/>
    <w:rsid w:val="00846D4F"/>
    <w:rsid w:val="00860468"/>
    <w:rsid w:val="00896CBD"/>
    <w:rsid w:val="008C1736"/>
    <w:rsid w:val="00922D5C"/>
    <w:rsid w:val="009E7C63"/>
    <w:rsid w:val="00A10A67"/>
    <w:rsid w:val="00A2118D"/>
    <w:rsid w:val="00AD76E2"/>
    <w:rsid w:val="00B20152"/>
    <w:rsid w:val="00B70850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5234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5052F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7B29BE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lang w:val="es-NI" w:eastAsia="es-NI"/>
    </w:rPr>
  </w:style>
  <w:style w:type="paragraph" w:styleId="NormalWeb">
    <w:name w:val="Normal (Web)"/>
    <w:basedOn w:val="Normal"/>
    <w:uiPriority w:val="99"/>
    <w:unhideWhenUsed/>
    <w:rsid w:val="007B29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NI" w:eastAsia="es-NI"/>
    </w:rPr>
  </w:style>
  <w:style w:type="character" w:customStyle="1" w:styleId="apple-tab-span">
    <w:name w:val="apple-tab-span"/>
    <w:basedOn w:val="Fuentedeprrafopredeter"/>
    <w:rsid w:val="007B2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c\AppData\Local\Microsoft\Office\16.0\DTS\es-ES%7bAE7277AD-6E89-46B6-9510-355173943CB6%7d\%7b41B05914-35CF-4AD0-B1A3-21FF93C4087C%7dtf889242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50D32838BF4246B082A6D683C95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010D7-FC1A-4300-8839-A1D8DDFD3E83}"/>
      </w:docPartPr>
      <w:docPartBody>
        <w:p w:rsidR="00000000" w:rsidRDefault="00213EFA">
          <w:pPr>
            <w:pStyle w:val="F350D32838BF4246B082A6D683C95035"/>
          </w:pPr>
          <w:r w:rsidRPr="00846D4F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254B08B8368F4062879ABCD0E739B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B09A6-6669-4E5A-A7E7-0FE60ED4A148}"/>
      </w:docPartPr>
      <w:docPartBody>
        <w:p w:rsidR="00000000" w:rsidRDefault="00213EFA">
          <w:pPr>
            <w:pStyle w:val="254B08B8368F4062879ABCD0E739B5AA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16C420FC801840CDB104B1253DE56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5985E-5C9F-41AB-AD1D-9409A2D8866C}"/>
      </w:docPartPr>
      <w:docPartBody>
        <w:p w:rsidR="00000000" w:rsidRDefault="00213EFA">
          <w:pPr>
            <w:pStyle w:val="16C420FC801840CDB104B1253DE56B97"/>
          </w:pPr>
          <w:r w:rsidRPr="004D3011">
            <w:rPr>
              <w:lang w:bidi="es-ES"/>
            </w:rPr>
            <w:t>SITIO WEB:</w:t>
          </w:r>
        </w:p>
      </w:docPartBody>
    </w:docPart>
    <w:docPart>
      <w:docPartPr>
        <w:name w:val="757ED0A386D04B51B34592F50D5E5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CC865-EB43-407F-8D99-4D634C6D631D}"/>
      </w:docPartPr>
      <w:docPartBody>
        <w:p w:rsidR="00000000" w:rsidRDefault="00213EFA">
          <w:pPr>
            <w:pStyle w:val="757ED0A386D04B51B34592F50D5E5DA0"/>
          </w:pPr>
          <w:r w:rsidRPr="004D3011">
            <w:rPr>
              <w:lang w:bidi="es-ES"/>
            </w:rPr>
            <w:t>CORREO ELECTRÓNICO: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4894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125B3E37FF48919174D30D03F793DB">
    <w:name w:val="5E125B3E37FF48919174D30D03F793DB"/>
  </w:style>
  <w:style w:type="paragraph" w:customStyle="1" w:styleId="2C2F58E97D8141CE9E83FE746C7740FD">
    <w:name w:val="2C2F58E97D8141CE9E83FE746C7740FD"/>
  </w:style>
  <w:style w:type="paragraph" w:customStyle="1" w:styleId="F015AAB6777445608CF55E9EF092CB41">
    <w:name w:val="F015AAB6777445608CF55E9EF092CB41"/>
  </w:style>
  <w:style w:type="paragraph" w:customStyle="1" w:styleId="5180543A438444E6A4FCF4B0BB3F0A3A">
    <w:name w:val="5180543A438444E6A4FCF4B0BB3F0A3A"/>
  </w:style>
  <w:style w:type="paragraph" w:customStyle="1" w:styleId="F126C2D981D040E39E11EF1F4A2D512C">
    <w:name w:val="F126C2D981D040E39E11EF1F4A2D512C"/>
  </w:style>
  <w:style w:type="paragraph" w:customStyle="1" w:styleId="0E236F18881C4E7B804CB359282B6271">
    <w:name w:val="0E236F18881C4E7B804CB359282B6271"/>
  </w:style>
  <w:style w:type="paragraph" w:customStyle="1" w:styleId="12BDF117EFBC41178F7FA61352B40118">
    <w:name w:val="12BDF117EFBC41178F7FA61352B40118"/>
  </w:style>
  <w:style w:type="paragraph" w:customStyle="1" w:styleId="842B913AB0A64503A9806F0B7F6FC7DE">
    <w:name w:val="842B913AB0A64503A9806F0B7F6FC7DE"/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val="es-ES" w:eastAsia="en-US"/>
    </w:rPr>
  </w:style>
  <w:style w:type="paragraph" w:customStyle="1" w:styleId="FA73D520F56C45708BE62C7E972F2902">
    <w:name w:val="FA73D520F56C45708BE62C7E972F2902"/>
  </w:style>
  <w:style w:type="character" w:customStyle="1" w:styleId="Textogris">
    <w:name w:val="Texto gris"/>
    <w:basedOn w:val="Fuentedeprrafopredeter"/>
    <w:uiPriority w:val="4"/>
    <w:semiHidden/>
    <w:qFormat/>
    <w:rPr>
      <w:color w:val="808080" w:themeColor="background1" w:themeShade="80"/>
    </w:rPr>
  </w:style>
  <w:style w:type="paragraph" w:customStyle="1" w:styleId="E13EFD30C40E4BC3989C0D635E6E7011">
    <w:name w:val="E13EFD30C40E4BC3989C0D635E6E7011"/>
  </w:style>
  <w:style w:type="paragraph" w:customStyle="1" w:styleId="1F6EFBABD17145FFBA555FD18AE83B6D">
    <w:name w:val="1F6EFBABD17145FFBA555FD18AE83B6D"/>
  </w:style>
  <w:style w:type="paragraph" w:customStyle="1" w:styleId="D406F07F5FCF4A018C16BFC6E2C323CB">
    <w:name w:val="D406F07F5FCF4A018C16BFC6E2C323CB"/>
  </w:style>
  <w:style w:type="paragraph" w:customStyle="1" w:styleId="8C148AEC7B6646929A9E5FBDF03BBD78">
    <w:name w:val="8C148AEC7B6646929A9E5FBDF03BBD78"/>
  </w:style>
  <w:style w:type="paragraph" w:customStyle="1" w:styleId="7748C9049D294840B6B6310404E82D1D">
    <w:name w:val="7748C9049D294840B6B6310404E82D1D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paragraph" w:customStyle="1" w:styleId="F350D32838BF4246B082A6D683C95035">
    <w:name w:val="F350D32838BF4246B082A6D683C95035"/>
  </w:style>
  <w:style w:type="paragraph" w:customStyle="1" w:styleId="254B08B8368F4062879ABCD0E739B5AA">
    <w:name w:val="254B08B8368F4062879ABCD0E739B5AA"/>
  </w:style>
  <w:style w:type="paragraph" w:customStyle="1" w:styleId="EFE1EDE61816433B86F2F9F1DBB069D0">
    <w:name w:val="EFE1EDE61816433B86F2F9F1DBB069D0"/>
  </w:style>
  <w:style w:type="paragraph" w:customStyle="1" w:styleId="16C420FC801840CDB104B1253DE56B97">
    <w:name w:val="16C420FC801840CDB104B1253DE56B97"/>
  </w:style>
  <w:style w:type="paragraph" w:customStyle="1" w:styleId="FD3AE3513084437BB31B94C2BA9B01C1">
    <w:name w:val="FD3AE3513084437BB31B94C2BA9B01C1"/>
  </w:style>
  <w:style w:type="paragraph" w:customStyle="1" w:styleId="757ED0A386D04B51B34592F50D5E5DA0">
    <w:name w:val="757ED0A386D04B51B34592F50D5E5DA0"/>
  </w:style>
  <w:style w:type="character" w:styleId="Hipervnculo">
    <w:name w:val="Hyperlink"/>
    <w:basedOn w:val="Fuentedeprrafopredeter"/>
    <w:uiPriority w:val="99"/>
    <w:rPr>
      <w:color w:val="C45911" w:themeColor="accent2" w:themeShade="BF"/>
      <w:u w:val="single"/>
    </w:rPr>
  </w:style>
  <w:style w:type="paragraph" w:customStyle="1" w:styleId="DACEFEA6E7064554BB4CC5714FAF47A7">
    <w:name w:val="DACEFEA6E7064554BB4CC5714FAF4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{41B05914-35CF-4AD0-B1A3-21FF93C4087C}tf88924273_win32</Template>
  <TotalTime>0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2022-06-01T05:39:00Z</dcterms:created>
  <dcterms:modified xsi:type="dcterms:W3CDTF">2022-06-01T05:48:00Z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